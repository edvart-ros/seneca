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7718" w14:textId="6B88D6F3" w:rsidR="00272267" w:rsidRPr="00272267" w:rsidRDefault="00444951" w:rsidP="00272267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nb-NO"/>
        </w:rPr>
      </w:pPr>
      <w:r w:rsidRPr="004629B1"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4A6E01B7" wp14:editId="788C5070">
            <wp:simplePos x="0" y="0"/>
            <wp:positionH relativeFrom="column">
              <wp:posOffset>-632694</wp:posOffset>
            </wp:positionH>
            <wp:positionV relativeFrom="paragraph">
              <wp:posOffset>-614345</wp:posOffset>
            </wp:positionV>
            <wp:extent cx="2822470" cy="1000125"/>
            <wp:effectExtent l="0" t="0" r="0" b="0"/>
            <wp:wrapNone/>
            <wp:docPr id="4" name="Picture 4" descr="C:\Users\lr.USN\Downloads\USN_logo_rg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.USN\Downloads\USN_logo_rg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267" w:rsidRPr="00272267">
        <w:rPr>
          <w:rFonts w:ascii="Times New Roman" w:eastAsia="Times New Roman" w:hAnsi="Times New Roman" w:cs="Times New Roman"/>
          <w:color w:val="auto"/>
          <w:sz w:val="24"/>
          <w:szCs w:val="24"/>
          <w:lang w:eastAsia="nb-NO"/>
        </w:rPr>
        <w:fldChar w:fldCharType="begin"/>
      </w:r>
      <w:r w:rsidR="00272267" w:rsidRPr="00272267">
        <w:rPr>
          <w:rFonts w:ascii="Times New Roman" w:eastAsia="Times New Roman" w:hAnsi="Times New Roman" w:cs="Times New Roman"/>
          <w:color w:val="auto"/>
          <w:sz w:val="24"/>
          <w:szCs w:val="24"/>
          <w:lang w:eastAsia="nb-NO"/>
        </w:rPr>
        <w:instrText xml:space="preserve"> INCLUDEPICTURE "https://images.raspberrypiq.com/l-m/three-wheeled-smart-car-kit-for-raspberry-8yDsBYuqZRpBTQ.jpg" \* MERGEFORMATINET </w:instrText>
      </w:r>
      <w:r w:rsidR="00272267" w:rsidRPr="00272267">
        <w:rPr>
          <w:rFonts w:ascii="Times New Roman" w:eastAsia="Times New Roman" w:hAnsi="Times New Roman" w:cs="Times New Roman"/>
          <w:color w:val="auto"/>
          <w:sz w:val="24"/>
          <w:szCs w:val="24"/>
          <w:lang w:eastAsia="nb-NO"/>
        </w:rPr>
        <w:fldChar w:fldCharType="end"/>
      </w:r>
      <w:r w:rsidR="00272267" w:rsidRPr="00272267">
        <w:rPr>
          <w:rFonts w:ascii="Times New Roman" w:eastAsia="Times New Roman" w:hAnsi="Times New Roman" w:cs="Times New Roman"/>
          <w:color w:val="auto"/>
          <w:sz w:val="24"/>
          <w:szCs w:val="24"/>
          <w:lang w:eastAsia="nb-NO"/>
        </w:rPr>
        <w:t xml:space="preserve"> </w:t>
      </w:r>
    </w:p>
    <w:p w14:paraId="6D7FBEE9" w14:textId="7BAB0C87" w:rsidR="00272267" w:rsidRDefault="00444951" w:rsidP="00C6554A">
      <w:pPr>
        <w:pStyle w:val="Tittel"/>
      </w:pPr>
      <w:r w:rsidRPr="00272267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nb-NO"/>
        </w:rPr>
        <w:drawing>
          <wp:anchor distT="0" distB="0" distL="114300" distR="114300" simplePos="0" relativeHeight="251658240" behindDoc="1" locked="0" layoutInCell="1" allowOverlap="1" wp14:anchorId="4275CC50" wp14:editId="570AD87E">
            <wp:simplePos x="0" y="0"/>
            <wp:positionH relativeFrom="column">
              <wp:posOffset>184785</wp:posOffset>
            </wp:positionH>
            <wp:positionV relativeFrom="paragraph">
              <wp:posOffset>506629</wp:posOffset>
            </wp:positionV>
            <wp:extent cx="5274310" cy="5274310"/>
            <wp:effectExtent l="0" t="0" r="0" b="0"/>
            <wp:wrapNone/>
            <wp:docPr id="2" name="Bilde 2" descr="Freenove Three-wheeled Smart Car Kit for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nove Three-wheeled Smart Car Kit for Raspberry P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2B4A5" w14:textId="3257D226" w:rsidR="00272267" w:rsidRDefault="00272267" w:rsidP="00C6554A">
      <w:pPr>
        <w:pStyle w:val="Tittel"/>
      </w:pPr>
    </w:p>
    <w:p w14:paraId="218A961A" w14:textId="3F9A61D9" w:rsidR="00272267" w:rsidRDefault="00272267" w:rsidP="00C6554A">
      <w:pPr>
        <w:pStyle w:val="Tittel"/>
      </w:pPr>
    </w:p>
    <w:p w14:paraId="77AE4965" w14:textId="0EF67DF1" w:rsidR="00272267" w:rsidRDefault="00272267" w:rsidP="00C6554A">
      <w:pPr>
        <w:pStyle w:val="Tittel"/>
      </w:pPr>
    </w:p>
    <w:p w14:paraId="3A38C47F" w14:textId="215E3246" w:rsidR="00272267" w:rsidRDefault="00272267" w:rsidP="00C6554A">
      <w:pPr>
        <w:pStyle w:val="Tittel"/>
      </w:pPr>
    </w:p>
    <w:p w14:paraId="0B3C7777" w14:textId="49040AC1" w:rsidR="00272267" w:rsidRDefault="00272267" w:rsidP="00C6554A">
      <w:pPr>
        <w:pStyle w:val="Tittel"/>
      </w:pPr>
    </w:p>
    <w:p w14:paraId="3A682396" w14:textId="03BA0E9C" w:rsidR="00272267" w:rsidRDefault="00272267" w:rsidP="00C6554A">
      <w:pPr>
        <w:pStyle w:val="Tittel"/>
      </w:pPr>
    </w:p>
    <w:p w14:paraId="0D66AB8F" w14:textId="5064E325" w:rsidR="00272267" w:rsidRDefault="00272267" w:rsidP="00C6554A">
      <w:pPr>
        <w:pStyle w:val="Tittel"/>
      </w:pPr>
    </w:p>
    <w:p w14:paraId="6DC02D37" w14:textId="76741F86" w:rsidR="00272267" w:rsidRDefault="00272267" w:rsidP="00C6554A">
      <w:pPr>
        <w:pStyle w:val="Tittel"/>
      </w:pPr>
    </w:p>
    <w:p w14:paraId="38B43C7A" w14:textId="6280F05A" w:rsidR="00272267" w:rsidRDefault="00272267" w:rsidP="00C6554A">
      <w:pPr>
        <w:pStyle w:val="Tittel"/>
      </w:pPr>
    </w:p>
    <w:p w14:paraId="6E741592" w14:textId="7953E487" w:rsidR="00272267" w:rsidRDefault="00272267" w:rsidP="00C6554A">
      <w:pPr>
        <w:pStyle w:val="Tittel"/>
      </w:pPr>
    </w:p>
    <w:p w14:paraId="3A51E758" w14:textId="4F79085D" w:rsidR="00272267" w:rsidRDefault="00272267" w:rsidP="00C6554A">
      <w:pPr>
        <w:pStyle w:val="Tittel"/>
      </w:pPr>
    </w:p>
    <w:p w14:paraId="681625CE" w14:textId="0A8D0258" w:rsidR="00272267" w:rsidRDefault="00272267" w:rsidP="00C6554A">
      <w:pPr>
        <w:pStyle w:val="Tittel"/>
      </w:pPr>
    </w:p>
    <w:p w14:paraId="6E154CFE" w14:textId="3D72877D" w:rsidR="00C6554A" w:rsidRPr="002F1F75" w:rsidRDefault="003F779C" w:rsidP="00C6554A">
      <w:pPr>
        <w:pStyle w:val="Tittel"/>
      </w:pPr>
      <w:r>
        <w:t>Prosjektoppgave i Robotikk</w:t>
      </w:r>
    </w:p>
    <w:p w14:paraId="4237AB94" w14:textId="2F13D206" w:rsidR="00C6554A" w:rsidRPr="002F1F75" w:rsidRDefault="00AB5E74" w:rsidP="00C6554A">
      <w:pPr>
        <w:pStyle w:val="Undertittel"/>
      </w:pPr>
      <w:r>
        <w:t>autonom 3-wheel car</w:t>
      </w:r>
    </w:p>
    <w:p w14:paraId="626165FB" w14:textId="558AD98E" w:rsidR="00272267" w:rsidRDefault="003F779C" w:rsidP="00C6554A">
      <w:pPr>
        <w:pStyle w:val="Kontaktinformasjon"/>
      </w:pPr>
      <w:r>
        <w:t>Edvard Grüner Bjerke og Ine Merete Hansen</w:t>
      </w:r>
      <w:r w:rsidR="00C6554A" w:rsidRPr="002F1F75">
        <w:rPr>
          <w:lang w:bidi="nb-NO"/>
        </w:rPr>
        <w:t xml:space="preserve"> |</w:t>
      </w:r>
      <w:r>
        <w:rPr>
          <w:lang w:bidi="nb-NO"/>
        </w:rPr>
        <w:t xml:space="preserve"> TSE1010 Robotikk</w:t>
      </w:r>
      <w:r w:rsidR="00C6554A" w:rsidRPr="002F1F75">
        <w:rPr>
          <w:lang w:bidi="nb-NO"/>
        </w:rPr>
        <w:t xml:space="preserve"> | </w:t>
      </w:r>
      <w:r>
        <w:t>01.12.21</w:t>
      </w:r>
    </w:p>
    <w:p w14:paraId="7F6EADCD" w14:textId="3F4F2EB3" w:rsidR="00272267" w:rsidRDefault="00272267" w:rsidP="00C6554A">
      <w:pPr>
        <w:pStyle w:val="Kontaktinformasjon"/>
      </w:pPr>
    </w:p>
    <w:p w14:paraId="4A9BF230" w14:textId="3C5C43E0" w:rsidR="00272267" w:rsidRDefault="00272267" w:rsidP="00C6554A">
      <w:pPr>
        <w:pStyle w:val="Kontaktinformasjon"/>
      </w:pPr>
    </w:p>
    <w:p w14:paraId="2FBA8F5A" w14:textId="34039CC8" w:rsidR="00272267" w:rsidRDefault="00272267" w:rsidP="00C6554A">
      <w:pPr>
        <w:pStyle w:val="Kontaktinformasjon"/>
      </w:pPr>
    </w:p>
    <w:p w14:paraId="32061CA5" w14:textId="2AEA42B1" w:rsidR="00272267" w:rsidRDefault="00272267" w:rsidP="00C6554A">
      <w:pPr>
        <w:pStyle w:val="Kontaktinformasjon"/>
      </w:pPr>
    </w:p>
    <w:p w14:paraId="6CBE179E" w14:textId="27476F2B" w:rsidR="00C6554A" w:rsidRPr="002F1F75" w:rsidRDefault="008F78E9" w:rsidP="00272267">
      <w:pPr>
        <w:pStyle w:val="Kontaktinformasjon"/>
        <w:jc w:val="right"/>
      </w:pPr>
      <w:r>
        <w:t>Rev</w:t>
      </w:r>
      <w:r w:rsidR="00272267">
        <w:t xml:space="preserve"> </w:t>
      </w:r>
      <w:fldSimple w:instr=" REVNUM  \* MERGEFORMAT ">
        <w:r w:rsidR="00FE338F">
          <w:rPr>
            <w:noProof/>
          </w:rPr>
          <w:t>1</w:t>
        </w:r>
      </w:fldSimple>
      <w:r w:rsidR="00C6554A" w:rsidRPr="002F1F75">
        <w:rPr>
          <w:lang w:bidi="nb-NO"/>
        </w:rPr>
        <w:br w:type="page"/>
      </w:r>
    </w:p>
    <w:sdt>
      <w:sdtPr>
        <w:id w:val="-1287039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595959" w:themeColor="text1" w:themeTint="A6"/>
          <w:sz w:val="22"/>
          <w:szCs w:val="22"/>
          <w:lang w:eastAsia="en-US"/>
        </w:rPr>
      </w:sdtEndPr>
      <w:sdtContent>
        <w:p w14:paraId="295BE64B" w14:textId="41118EEE" w:rsidR="00863161" w:rsidRDefault="00863161">
          <w:pPr>
            <w:pStyle w:val="Overskriftforinnholdsfortegnelse"/>
          </w:pPr>
          <w:r>
            <w:t>Innholdsfortegnelse</w:t>
          </w:r>
        </w:p>
        <w:p w14:paraId="43ECCC1E" w14:textId="704E3398" w:rsidR="00863161" w:rsidRDefault="00863161">
          <w:pPr>
            <w:pStyle w:val="INNH1"/>
            <w:tabs>
              <w:tab w:val="right" w:leader="dot" w:pos="829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8217145" w:history="1">
            <w:r w:rsidRPr="00AF6480">
              <w:rPr>
                <w:rStyle w:val="Hyperkobling"/>
                <w:noProof/>
              </w:rPr>
              <w:t>Innledning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60BB" w14:textId="3A3DD33B" w:rsidR="00863161" w:rsidRDefault="00863161">
          <w:pPr>
            <w:pStyle w:val="INNH1"/>
            <w:tabs>
              <w:tab w:val="right" w:leader="dot" w:pos="8296"/>
            </w:tabs>
            <w:rPr>
              <w:noProof/>
            </w:rPr>
          </w:pPr>
          <w:hyperlink w:anchor="_Toc88217146" w:history="1">
            <w:r w:rsidRPr="00AF6480">
              <w:rPr>
                <w:rStyle w:val="Hyperkobling"/>
                <w:noProof/>
              </w:rPr>
              <w:t>Hovedkomponenter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CADC" w14:textId="73C49E4E" w:rsidR="00863161" w:rsidRDefault="00863161">
          <w:pPr>
            <w:pStyle w:val="INNH1"/>
            <w:tabs>
              <w:tab w:val="right" w:leader="dot" w:pos="8296"/>
            </w:tabs>
            <w:rPr>
              <w:noProof/>
            </w:rPr>
          </w:pPr>
          <w:hyperlink w:anchor="_Toc88217147" w:history="1">
            <w:r w:rsidRPr="00AF6480">
              <w:rPr>
                <w:rStyle w:val="Hyperkobling"/>
                <w:noProof/>
              </w:rPr>
              <w:t>Programvare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4D89" w14:textId="0A5F9EFE" w:rsidR="00863161" w:rsidRDefault="00863161">
          <w:pPr>
            <w:pStyle w:val="INNH1"/>
            <w:tabs>
              <w:tab w:val="right" w:leader="dot" w:pos="8296"/>
            </w:tabs>
            <w:rPr>
              <w:noProof/>
            </w:rPr>
          </w:pPr>
          <w:hyperlink w:anchor="_Toc88217148" w:history="1">
            <w:r w:rsidRPr="00AF6480">
              <w:rPr>
                <w:rStyle w:val="Hyperkobling"/>
                <w:noProof/>
              </w:rPr>
              <w:t>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6506" w14:textId="225FB248" w:rsidR="00863161" w:rsidRDefault="00863161">
          <w:pPr>
            <w:pStyle w:val="INNH1"/>
            <w:tabs>
              <w:tab w:val="right" w:leader="dot" w:pos="8296"/>
            </w:tabs>
            <w:rPr>
              <w:noProof/>
            </w:rPr>
          </w:pPr>
          <w:hyperlink w:anchor="_Toc88217149" w:history="1">
            <w:r w:rsidRPr="00AF6480">
              <w:rPr>
                <w:rStyle w:val="Hyperkobling"/>
                <w:noProof/>
              </w:rPr>
              <w:t>Oppsummering og 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725E" w14:textId="619A1A15" w:rsidR="00863161" w:rsidRDefault="00863161">
          <w:pPr>
            <w:pStyle w:val="INNH1"/>
            <w:tabs>
              <w:tab w:val="right" w:leader="dot" w:pos="8296"/>
            </w:tabs>
            <w:rPr>
              <w:noProof/>
            </w:rPr>
          </w:pPr>
          <w:hyperlink w:anchor="_Toc88217150" w:history="1">
            <w:r w:rsidRPr="00AF6480">
              <w:rPr>
                <w:rStyle w:val="Hyperkobling"/>
                <w:noProof/>
              </w:rPr>
              <w:t>Vedlegg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9919" w14:textId="62C52B0D" w:rsidR="00863161" w:rsidRDefault="00863161">
          <w:r>
            <w:rPr>
              <w:b/>
              <w:bCs/>
              <w:noProof/>
            </w:rPr>
            <w:fldChar w:fldCharType="end"/>
          </w:r>
        </w:p>
      </w:sdtContent>
    </w:sdt>
    <w:p w14:paraId="16CE2D67" w14:textId="77777777" w:rsidR="00863161" w:rsidRDefault="00863161" w:rsidP="00AB5E74">
      <w:pPr>
        <w:pStyle w:val="Overskrift1"/>
      </w:pPr>
      <w:r>
        <w:br/>
      </w:r>
      <w:r>
        <w:br/>
      </w:r>
      <w:r>
        <w:br/>
      </w:r>
    </w:p>
    <w:p w14:paraId="577344FC" w14:textId="77777777" w:rsidR="00863161" w:rsidRDefault="00863161" w:rsidP="00AB5E74">
      <w:pPr>
        <w:pStyle w:val="Overskrift1"/>
      </w:pPr>
    </w:p>
    <w:p w14:paraId="029D254F" w14:textId="77777777" w:rsidR="00863161" w:rsidRDefault="00863161" w:rsidP="00AB5E74">
      <w:pPr>
        <w:pStyle w:val="Overskrift1"/>
      </w:pPr>
    </w:p>
    <w:p w14:paraId="4249D4C0" w14:textId="77777777" w:rsidR="00863161" w:rsidRDefault="00863161" w:rsidP="00AB5E74">
      <w:pPr>
        <w:pStyle w:val="Overskrift1"/>
      </w:pPr>
    </w:p>
    <w:p w14:paraId="5E3E21B6" w14:textId="77777777" w:rsidR="00863161" w:rsidRDefault="00863161" w:rsidP="00AB5E74">
      <w:pPr>
        <w:pStyle w:val="Overskrift1"/>
      </w:pPr>
    </w:p>
    <w:p w14:paraId="69F3CFA1" w14:textId="77777777" w:rsidR="00863161" w:rsidRDefault="00863161" w:rsidP="00AB5E74">
      <w:pPr>
        <w:pStyle w:val="Overskrift1"/>
      </w:pPr>
    </w:p>
    <w:p w14:paraId="1A7C6C4C" w14:textId="77777777" w:rsidR="00863161" w:rsidRDefault="00863161" w:rsidP="00AB5E74">
      <w:pPr>
        <w:pStyle w:val="Overskrift1"/>
      </w:pPr>
    </w:p>
    <w:p w14:paraId="41F4E12C" w14:textId="77777777" w:rsidR="00863161" w:rsidRDefault="00863161" w:rsidP="00AB5E74">
      <w:pPr>
        <w:pStyle w:val="Overskrift1"/>
      </w:pPr>
    </w:p>
    <w:p w14:paraId="46E58081" w14:textId="77777777" w:rsidR="00863161" w:rsidRDefault="00863161" w:rsidP="00AB5E74">
      <w:pPr>
        <w:pStyle w:val="Overskrift1"/>
      </w:pPr>
    </w:p>
    <w:p w14:paraId="574116D8" w14:textId="77777777" w:rsidR="00863161" w:rsidRDefault="00863161" w:rsidP="00AB5E74">
      <w:pPr>
        <w:pStyle w:val="Overskrift1"/>
      </w:pPr>
    </w:p>
    <w:p w14:paraId="3461256D" w14:textId="77777777" w:rsidR="00863161" w:rsidRDefault="0086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88217145"/>
      <w:r>
        <w:br w:type="page"/>
      </w:r>
    </w:p>
    <w:p w14:paraId="18ACE8D2" w14:textId="33F0B51F" w:rsidR="00272267" w:rsidRDefault="00AB5E74" w:rsidP="00AB5E74">
      <w:pPr>
        <w:pStyle w:val="Overskrift1"/>
      </w:pPr>
      <w:r>
        <w:lastRenderedPageBreak/>
        <w:t>Innledning</w:t>
      </w:r>
      <w:bookmarkEnd w:id="0"/>
    </w:p>
    <w:p w14:paraId="686D7B86" w14:textId="3747604C" w:rsidR="00AB5E74" w:rsidRDefault="00AB5E74" w:rsidP="00AB5E74">
      <w:r>
        <w:t>Overordnet beskrivelse av prosjektet og rapport</w:t>
      </w:r>
    </w:p>
    <w:p w14:paraId="2EC8EDBD" w14:textId="34BB5139" w:rsidR="00AB5E74" w:rsidRDefault="00AB5E74" w:rsidP="00AB5E74">
      <w:r>
        <w:t xml:space="preserve">Dette er et sluttresultat av en innføring i </w:t>
      </w:r>
      <w:r w:rsidR="00444951">
        <w:t>Robot Operating System (</w:t>
      </w:r>
      <w:r>
        <w:t>ROS</w:t>
      </w:r>
      <w:r w:rsidR="00444951">
        <w:t>)</w:t>
      </w:r>
      <w:r>
        <w:t xml:space="preserve"> med</w:t>
      </w:r>
      <w:r w:rsidR="00444951">
        <w:t xml:space="preserve"> bl.a.</w:t>
      </w:r>
      <w:r>
        <w:t xml:space="preserve"> topics, subscribers, noder, services og actionservices. </w:t>
      </w:r>
      <w:r w:rsidR="008F78E9">
        <w:t>I prosjektet</w:t>
      </w:r>
      <w:r>
        <w:t xml:space="preserve"> legges</w:t>
      </w:r>
      <w:r w:rsidR="008F78E9">
        <w:t xml:space="preserve"> det</w:t>
      </w:r>
      <w:r>
        <w:t xml:space="preserve"> også vekt på.. I den forbindelse er...</w:t>
      </w:r>
    </w:p>
    <w:p w14:paraId="14889AF4" w14:textId="06DBFD6D" w:rsidR="00AB5E74" w:rsidRDefault="00AB5E74" w:rsidP="00AB5E74">
      <w:r>
        <w:t>Prosjektet er bygget opp som...</w:t>
      </w:r>
    </w:p>
    <w:p w14:paraId="3DFDD236" w14:textId="77777777" w:rsidR="00863161" w:rsidRDefault="0086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1" w:name="_Toc88217146"/>
      <w:r>
        <w:br w:type="page"/>
      </w:r>
    </w:p>
    <w:p w14:paraId="3334E793" w14:textId="0DE5A529" w:rsidR="00FE338F" w:rsidRDefault="00AB5E74" w:rsidP="00FE338F">
      <w:pPr>
        <w:pStyle w:val="Overskrift1"/>
      </w:pPr>
      <w:r>
        <w:lastRenderedPageBreak/>
        <w:t>Hovedkomponenter</w:t>
      </w:r>
      <w:bookmarkEnd w:id="1"/>
    </w:p>
    <w:p w14:paraId="2F96195B" w14:textId="0C7DC714" w:rsidR="007D2CD7" w:rsidRDefault="007D2CD7" w:rsidP="00AB5E74">
      <w:r>
        <w:t xml:space="preserve">ThreeWheel bilen fra Freenove kommer som et byggesett med alt du trenger, utenom en Raspberry Pi (RPi) og et minnekort med plass til operativsystemet som skal brukes. </w:t>
      </w:r>
    </w:p>
    <w:p w14:paraId="2ABA2C66" w14:textId="1E89236D" w:rsidR="00D81D76" w:rsidRDefault="0077176E" w:rsidP="00AB5E74">
      <w:r w:rsidRPr="0077176E">
        <w:t xml:space="preserve">Bilens eget kontrollkort kalles </w:t>
      </w:r>
      <w:r w:rsidR="00444951" w:rsidRPr="0077176E">
        <w:t>Smart car shield</w:t>
      </w:r>
      <w:r w:rsidRPr="0077176E">
        <w:t xml:space="preserve"> og </w:t>
      </w:r>
      <w:r>
        <w:t xml:space="preserve">er tilpasset både fester og tilkobling til RPi. Se </w:t>
      </w:r>
      <w:r w:rsidRPr="0077176E">
        <w:rPr>
          <w:i/>
          <w:iCs/>
        </w:rPr>
        <w:t xml:space="preserve">figur </w:t>
      </w:r>
      <w:r>
        <w:t xml:space="preserve">for forklaring. </w:t>
      </w:r>
      <w:r w:rsidR="007635EC">
        <w:br/>
      </w:r>
      <w:r>
        <w:br/>
      </w:r>
      <w:r w:rsidRPr="007635EC">
        <w:rPr>
          <w:b/>
          <w:bCs/>
        </w:rPr>
        <w:t>DC power jack</w:t>
      </w:r>
      <w:r>
        <w:t xml:space="preserve"> (a) er tilkobling for bilens energikilde. </w:t>
      </w:r>
      <w:r>
        <w:t>Bilen drives av to oppladbare 3,7A lithiumbatterier.</w:t>
      </w:r>
      <w:r>
        <w:br/>
      </w:r>
      <w:r w:rsidRPr="007635EC">
        <w:rPr>
          <w:b/>
          <w:bCs/>
        </w:rPr>
        <w:t>USB</w:t>
      </w:r>
      <w:r w:rsidR="007635EC" w:rsidRPr="007635EC">
        <w:rPr>
          <w:b/>
          <w:bCs/>
        </w:rPr>
        <w:t xml:space="preserve"> strøm</w:t>
      </w:r>
      <w:r w:rsidRPr="007635EC">
        <w:rPr>
          <w:b/>
          <w:bCs/>
        </w:rPr>
        <w:t>porten</w:t>
      </w:r>
      <w:r>
        <w:t xml:space="preserve"> (b) kobles mot RPi’ens micro USB for strømtilføring og dataoverføring. </w:t>
      </w:r>
      <w:r w:rsidR="00863161">
        <w:br/>
      </w:r>
      <w:r w:rsidR="00863161" w:rsidRPr="007635EC">
        <w:rPr>
          <w:b/>
          <w:bCs/>
        </w:rPr>
        <w:t xml:space="preserve">Strømindikator </w:t>
      </w:r>
      <w:r w:rsidR="00863161">
        <w:t>(c) viser hvor mye batteri som gjenstår</w:t>
      </w:r>
      <w:r w:rsidR="00863161">
        <w:br/>
      </w:r>
      <w:r w:rsidR="00800A21" w:rsidRPr="007635EC">
        <w:rPr>
          <w:b/>
          <w:bCs/>
        </w:rPr>
        <w:t>I2C</w:t>
      </w:r>
      <w:r w:rsidR="00800A21" w:rsidRPr="007635EC">
        <w:rPr>
          <w:b/>
          <w:bCs/>
        </w:rPr>
        <w:br/>
        <w:t>programvareoppdateringsport</w:t>
      </w:r>
      <w:r w:rsidR="00800A21">
        <w:br/>
      </w:r>
      <w:r w:rsidR="00800A21" w:rsidRPr="007635EC">
        <w:rPr>
          <w:b/>
          <w:bCs/>
        </w:rPr>
        <w:t>Dc motor tilkobling</w:t>
      </w:r>
      <w:r w:rsidR="00800A21">
        <w:t xml:space="preserve"> – bilens shield kan kontrollere hver enkelt av de to moterene.</w:t>
      </w:r>
      <w:r w:rsidR="00800A21">
        <w:br/>
      </w:r>
      <w:r w:rsidR="007635EC" w:rsidRPr="007635EC">
        <w:rPr>
          <w:b/>
          <w:bCs/>
        </w:rPr>
        <w:t>Servo port</w:t>
      </w:r>
      <w:r w:rsidR="007635EC">
        <w:t xml:space="preserve"> () bilens shield har fire servoporter</w:t>
      </w:r>
      <w:r w:rsidR="00C56F3F">
        <w:t>, men kun tre er i bruk i dette prosjektet.</w:t>
      </w:r>
      <w:r w:rsidR="007635EC">
        <w:br/>
      </w:r>
      <w:r w:rsidR="007635EC" w:rsidRPr="007635EC">
        <w:rPr>
          <w:b/>
          <w:bCs/>
        </w:rPr>
        <w:t>Buzzer port</w:t>
      </w:r>
      <w:r w:rsidR="007635EC">
        <w:t xml:space="preserve"> () buzzeren har en frekvens på 0 – 65535 Hz.</w:t>
      </w:r>
      <w:r w:rsidR="007635EC">
        <w:br/>
      </w:r>
      <w:r w:rsidR="007635EC" w:rsidRPr="007635EC">
        <w:rPr>
          <w:b/>
          <w:bCs/>
        </w:rPr>
        <w:t>Logic level output</w:t>
      </w:r>
      <w:r w:rsidR="007635EC">
        <w:t xml:space="preserve"> () mulighet for å koble til tre diverse dataporter</w:t>
      </w:r>
      <w:r w:rsidR="00D81D76">
        <w:br/>
      </w:r>
      <w:r w:rsidR="00D81D76" w:rsidRPr="00D81D76">
        <w:rPr>
          <w:b/>
          <w:bCs/>
        </w:rPr>
        <w:t xml:space="preserve">Powerswitch </w:t>
      </w:r>
      <w:r w:rsidR="00D81D76">
        <w:t>for strømmen til bilens shield</w:t>
      </w:r>
      <w:r w:rsidR="00D81D76">
        <w:br/>
      </w:r>
      <w:r w:rsidR="00D81D76" w:rsidRPr="00D81D76">
        <w:rPr>
          <w:b/>
          <w:bCs/>
        </w:rPr>
        <w:t>Powerswitch</w:t>
      </w:r>
      <w:r w:rsidR="00D81D76">
        <w:t xml:space="preserve"> til RPi’en.</w:t>
      </w:r>
    </w:p>
    <w:p w14:paraId="306B55E3" w14:textId="4CA256D8" w:rsidR="00C56F3F" w:rsidRDefault="00C56F3F" w:rsidP="00C56F3F">
      <w:r>
        <w:t>Bilen har fire servoer som styres 0 – 180 grader individuelt</w:t>
      </w:r>
      <w:r>
        <w:t xml:space="preserve">. </w:t>
      </w:r>
      <w:r>
        <w:t>Nøyaktigheten er kontrollert med 0,09 grader pr step.</w:t>
      </w:r>
    </w:p>
    <w:p w14:paraId="20CAC0A8" w14:textId="77777777" w:rsidR="00C56F3F" w:rsidRPr="00162D8C" w:rsidRDefault="00C56F3F" w:rsidP="00C56F3F">
      <w:r>
        <w:t>Det er to d</w:t>
      </w:r>
      <w:r w:rsidRPr="00162D8C">
        <w:t>c motor</w:t>
      </w:r>
      <w:r>
        <w:t>er tilkoblet bilen, direkte til hvert av forhjulene.</w:t>
      </w:r>
      <w:r w:rsidRPr="00162D8C">
        <w:t xml:space="preserve"> </w:t>
      </w:r>
    </w:p>
    <w:p w14:paraId="1D4DA2AF" w14:textId="77777777" w:rsidR="00C56F3F" w:rsidRDefault="00C56F3F" w:rsidP="00C56F3F">
      <w:r>
        <w:t>Ultralydsensor</w:t>
      </w:r>
    </w:p>
    <w:p w14:paraId="266BFB69" w14:textId="1A24A794" w:rsidR="007635EC" w:rsidRPr="00C56F3F" w:rsidRDefault="00C56F3F" w:rsidP="00AB5E74">
      <w:r w:rsidRPr="00C56F3F">
        <w:t xml:space="preserve">Et </w:t>
      </w:r>
      <w:r w:rsidRPr="00C56F3F">
        <w:t>USB kamera</w:t>
      </w:r>
      <w:r w:rsidRPr="00C56F3F">
        <w:t xml:space="preserve"> følger med i pakken og er koblet opp mot </w:t>
      </w:r>
      <w:r>
        <w:t>en av USB portene på RPi.</w:t>
      </w:r>
    </w:p>
    <w:p w14:paraId="045B55DE" w14:textId="45C8FD70" w:rsidR="00444951" w:rsidRDefault="00FE338F" w:rsidP="00AB5E74">
      <w:r>
        <w:t>Det hele kobles opp mot RPi</w:t>
      </w:r>
      <w:r w:rsidR="00AC38A7">
        <w:t>. RPi er en micro datamaskin som kan gjøre det meste.  Vår RPi</w:t>
      </w:r>
      <w:r>
        <w:t xml:space="preserve"> har Ubuntu installert</w:t>
      </w:r>
      <w:r w:rsidR="00AC38A7">
        <w:t xml:space="preserve"> </w:t>
      </w:r>
      <w:r>
        <w:t>for en grei måte å kommunisere med bilen uten behov for en ekstra skjerm</w:t>
      </w:r>
      <w:r w:rsidR="00AC38A7">
        <w:t>, via en SSH klient.</w:t>
      </w:r>
      <w:r>
        <w:t xml:space="preserve"> RPi har innebygget nettverk som gjør at vi kan koble oss direkte til bilen uten andre forstyrrende signaler</w:t>
      </w:r>
      <w:r w:rsidR="00162D8C">
        <w:t xml:space="preserve">. </w:t>
      </w:r>
      <w:r>
        <w:t>GPIO</w:t>
      </w:r>
      <w:r w:rsidR="00162D8C">
        <w:rPr>
          <w:rStyle w:val="Fotnotereferanse"/>
        </w:rPr>
        <w:footnoteReference w:id="1"/>
      </w:r>
      <w:r>
        <w:t xml:space="preserve"> gir oss mange muligheter for tilkoblinger</w:t>
      </w:r>
      <w:r w:rsidR="00162D8C">
        <w:t xml:space="preserve">, som datakoblinger, jording og spenningskoblinger. Se </w:t>
      </w:r>
      <w:r w:rsidR="00162D8C" w:rsidRPr="00162D8C">
        <w:rPr>
          <w:i/>
          <w:iCs/>
        </w:rPr>
        <w:t>figur</w:t>
      </w:r>
      <w:r w:rsidR="00162D8C">
        <w:rPr>
          <w:i/>
          <w:iCs/>
        </w:rPr>
        <w:t xml:space="preserve"> </w:t>
      </w:r>
      <w:r w:rsidR="00162D8C">
        <w:t>for forklaring på de forskjellige pinnene. D</w:t>
      </w:r>
      <w:r>
        <w:t>ette gjør den perfekt å bruke i enkle roboter som skal fjernstyres.</w:t>
      </w:r>
      <w:r w:rsidR="00AC38A7">
        <w:t xml:space="preserve"> RPi har forskjellige innganger som HDMI, USB, lyd</w:t>
      </w:r>
      <w:r w:rsidR="00DC3480">
        <w:t xml:space="preserve"> og</w:t>
      </w:r>
      <w:r w:rsidR="00AC38A7">
        <w:t xml:space="preserve"> plass til nettverkskabel</w:t>
      </w:r>
      <w:r w:rsidR="00DC3480">
        <w:t>. Den benytter seg av micro</w:t>
      </w:r>
      <w:r w:rsidR="0077176E">
        <w:t xml:space="preserve"> </w:t>
      </w:r>
      <w:r w:rsidR="00DC3480">
        <w:t>USB for tilføring av strøm.</w:t>
      </w:r>
    </w:p>
    <w:p w14:paraId="2A9832BC" w14:textId="037F72D7" w:rsidR="00AC38A7" w:rsidRDefault="00AC38A7" w:rsidP="00AB5E74">
      <w:r>
        <w:t>I tillegg har bilen RGB LEDlys og buzzer som ikke brukes aktivt i denne oppgaven</w:t>
      </w:r>
    </w:p>
    <w:p w14:paraId="3D59EBA0" w14:textId="6B63D623" w:rsidR="00FE338F" w:rsidRDefault="00AC38A7" w:rsidP="00AB5E74">
      <w:r>
        <w:t>Presentasjon</w:t>
      </w:r>
    </w:p>
    <w:p w14:paraId="701AF233" w14:textId="1A72E3D2" w:rsidR="00AC38A7" w:rsidRDefault="00AC38A7" w:rsidP="00AB5E74">
      <w:r>
        <w:t xml:space="preserve">Hva brukes den til </w:t>
      </w:r>
    </w:p>
    <w:p w14:paraId="7938277D" w14:textId="0628EEF5" w:rsidR="00AC38A7" w:rsidRDefault="00AC38A7" w:rsidP="00AB5E74">
      <w:r>
        <w:lastRenderedPageBreak/>
        <w:t>Slik virker den</w:t>
      </w:r>
    </w:p>
    <w:p w14:paraId="098DA811" w14:textId="7E44CBEC" w:rsidR="00444951" w:rsidRDefault="00444951" w:rsidP="00AB5E74"/>
    <w:p w14:paraId="201BE523" w14:textId="4D7643EC" w:rsidR="00444951" w:rsidRDefault="00444951" w:rsidP="00444951">
      <w:pPr>
        <w:pStyle w:val="Overskrift1"/>
      </w:pPr>
      <w:bookmarkStart w:id="2" w:name="_Toc88217147"/>
      <w:r>
        <w:t>Programvare</w:t>
      </w:r>
      <w:bookmarkEnd w:id="2"/>
    </w:p>
    <w:p w14:paraId="0890F6F5" w14:textId="70286216" w:rsidR="00444951" w:rsidRDefault="00444951" w:rsidP="00444951">
      <w:r>
        <w:t>Hvordan programvaren er utviklet og hvordan modulene henger sammen, ROS noder, topics datatyper,logiske funksjoner osv</w:t>
      </w:r>
    </w:p>
    <w:p w14:paraId="3753C542" w14:textId="05D23E99" w:rsidR="00444951" w:rsidRDefault="00444951" w:rsidP="00444951"/>
    <w:p w14:paraId="2A0E33CD" w14:textId="77777777" w:rsidR="00863161" w:rsidRDefault="0086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3" w:name="_Toc88217148"/>
      <w:r>
        <w:br w:type="page"/>
      </w:r>
    </w:p>
    <w:p w14:paraId="149CD1A8" w14:textId="43EE5A62" w:rsidR="00444951" w:rsidRDefault="00444951" w:rsidP="00444951">
      <w:pPr>
        <w:pStyle w:val="Overskrift1"/>
      </w:pPr>
      <w:r>
        <w:lastRenderedPageBreak/>
        <w:t>Tester</w:t>
      </w:r>
      <w:bookmarkEnd w:id="3"/>
    </w:p>
    <w:p w14:paraId="5C60402D" w14:textId="0410222D" w:rsidR="00444951" w:rsidRDefault="00444951" w:rsidP="00444951">
      <w:r>
        <w:t>Beskrivelse av tester som er utført</w:t>
      </w:r>
    </w:p>
    <w:p w14:paraId="51902525" w14:textId="7E027565" w:rsidR="00444951" w:rsidRDefault="00444951" w:rsidP="00444951">
      <w:r>
        <w:t>Testoppsett og testkrav</w:t>
      </w:r>
    </w:p>
    <w:p w14:paraId="1184E226" w14:textId="73390A72" w:rsidR="00444951" w:rsidRDefault="00444951" w:rsidP="00444951"/>
    <w:p w14:paraId="7B2474BF" w14:textId="77777777" w:rsidR="00863161" w:rsidRDefault="0086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4" w:name="_Toc88217149"/>
      <w:r>
        <w:br w:type="page"/>
      </w:r>
    </w:p>
    <w:p w14:paraId="27105207" w14:textId="7DE5FCE9" w:rsidR="00444951" w:rsidRDefault="00444951" w:rsidP="00444951">
      <w:pPr>
        <w:pStyle w:val="Overskrift1"/>
      </w:pPr>
      <w:r>
        <w:lastRenderedPageBreak/>
        <w:t>Oppsummering og konklusjon</w:t>
      </w:r>
      <w:bookmarkEnd w:id="4"/>
    </w:p>
    <w:p w14:paraId="7A781272" w14:textId="7A05F1B0" w:rsidR="00444951" w:rsidRDefault="00444951" w:rsidP="00444951"/>
    <w:p w14:paraId="4A6A5D42" w14:textId="6D8899EB" w:rsidR="00863161" w:rsidRDefault="00863161">
      <w:bookmarkStart w:id="5" w:name="_Toc88217150"/>
      <w:r>
        <w:br w:type="page"/>
      </w:r>
    </w:p>
    <w:p w14:paraId="2C85D09F" w14:textId="1A3C06EC" w:rsidR="00863161" w:rsidRDefault="00863161" w:rsidP="00863161">
      <w:pPr>
        <w:pStyle w:val="Overskrift1"/>
      </w:pPr>
      <w:r>
        <w:lastRenderedPageBreak/>
        <w:t>Kilder</w:t>
      </w:r>
    </w:p>
    <w:p w14:paraId="0BE25DA2" w14:textId="77777777" w:rsidR="00863161" w:rsidRPr="00863161" w:rsidRDefault="00863161" w:rsidP="00863161"/>
    <w:p w14:paraId="4E18FBE2" w14:textId="77777777" w:rsidR="00863161" w:rsidRDefault="0086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263F137A" w14:textId="062ED7C9" w:rsidR="00444951" w:rsidRDefault="00444951" w:rsidP="00444951">
      <w:pPr>
        <w:pStyle w:val="Overskrift1"/>
      </w:pPr>
      <w:r>
        <w:lastRenderedPageBreak/>
        <w:t>Vedlegg</w:t>
      </w:r>
      <w:bookmarkEnd w:id="5"/>
    </w:p>
    <w:p w14:paraId="367986D5" w14:textId="62358BB5" w:rsidR="00444951" w:rsidRDefault="00444951" w:rsidP="00444951">
      <w:r>
        <w:t>Python kode</w:t>
      </w:r>
    </w:p>
    <w:p w14:paraId="53384E69" w14:textId="46CF5CFC" w:rsidR="00444951" w:rsidRDefault="00444951" w:rsidP="00444951"/>
    <w:p w14:paraId="51916546" w14:textId="326BE51B" w:rsidR="00444951" w:rsidRPr="00444951" w:rsidRDefault="00444951" w:rsidP="00444951"/>
    <w:p w14:paraId="549340F5" w14:textId="75DDCB0C" w:rsidR="003F779C" w:rsidRPr="003F779C" w:rsidRDefault="00444951" w:rsidP="003F779C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nb-NO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nb-NO"/>
        </w:rPr>
        <w:t xml:space="preserve">Husk: </w:t>
      </w:r>
      <w:r w:rsidR="003F779C" w:rsidRPr="003F779C">
        <w:rPr>
          <w:rFonts w:ascii="Arial" w:eastAsia="Times New Roman" w:hAnsi="Arial" w:cs="Arial"/>
          <w:color w:val="000000"/>
          <w:sz w:val="25"/>
          <w:szCs w:val="25"/>
          <w:lang w:eastAsia="nb-NO"/>
        </w:rPr>
        <w:t>figurnummer og navn under figurer, tabellnummer og navn over tabeller, samt å referere til figur/tabell fra teksten slik at de knyttes sammen med det dere skriver.</w:t>
      </w:r>
    </w:p>
    <w:p w14:paraId="06352BD2" w14:textId="6D815C97" w:rsidR="00C6554A" w:rsidRPr="002F1F75" w:rsidRDefault="00C6554A" w:rsidP="003F779C"/>
    <w:p w14:paraId="00809A51" w14:textId="71205C56" w:rsidR="00C6554A" w:rsidRPr="002F1F75" w:rsidRDefault="00C6554A" w:rsidP="00C6554A">
      <w:pPr>
        <w:pStyle w:val="Overskrift2"/>
      </w:pPr>
    </w:p>
    <w:p w14:paraId="6033D11F" w14:textId="56AEC83B" w:rsidR="002C74C0" w:rsidRPr="002F1F75" w:rsidRDefault="00D90618" w:rsidP="003F779C"/>
    <w:sectPr w:rsidR="002C74C0" w:rsidRPr="002F1F75" w:rsidSect="002F1F75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37FC4" w14:textId="77777777" w:rsidR="00D90618" w:rsidRDefault="00D90618" w:rsidP="00C6554A">
      <w:pPr>
        <w:spacing w:before="0" w:after="0" w:line="240" w:lineRule="auto"/>
      </w:pPr>
      <w:r>
        <w:separator/>
      </w:r>
    </w:p>
  </w:endnote>
  <w:endnote w:type="continuationSeparator" w:id="0">
    <w:p w14:paraId="4399CDE3" w14:textId="77777777" w:rsidR="00D90618" w:rsidRDefault="00D9061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notTrueType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96FBD" w14:textId="77777777" w:rsidR="002163EE" w:rsidRDefault="00ED7C44">
    <w:pPr>
      <w:pStyle w:val="Bunntekst"/>
      <w:rPr>
        <w:noProof/>
      </w:rPr>
    </w:pPr>
    <w:r>
      <w:rPr>
        <w:noProof/>
        <w:lang w:bidi="nb-NO"/>
      </w:rPr>
      <w:t xml:space="preserve">Side </w:t>
    </w:r>
    <w:r>
      <w:rPr>
        <w:noProof/>
        <w:lang w:bidi="nb-NO"/>
      </w:rPr>
      <w:fldChar w:fldCharType="begin"/>
    </w:r>
    <w:r>
      <w:rPr>
        <w:noProof/>
        <w:lang w:bidi="nb-NO"/>
      </w:rPr>
      <w:instrText xml:space="preserve"> PAGE  \* Arabic  \* MERGEFORMAT </w:instrText>
    </w:r>
    <w:r>
      <w:rPr>
        <w:noProof/>
        <w:lang w:bidi="nb-NO"/>
      </w:rPr>
      <w:fldChar w:fldCharType="separate"/>
    </w:r>
    <w:r w:rsidR="0089714F">
      <w:rPr>
        <w:noProof/>
        <w:lang w:bidi="nb-NO"/>
      </w:rPr>
      <w:t>1</w:t>
    </w:r>
    <w:r>
      <w:rPr>
        <w:noProof/>
        <w:lang w:bidi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39331" w14:textId="77777777" w:rsidR="00D90618" w:rsidRDefault="00D9061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F0FCDE" w14:textId="77777777" w:rsidR="00D90618" w:rsidRDefault="00D90618" w:rsidP="00C6554A">
      <w:pPr>
        <w:spacing w:before="0" w:after="0" w:line="240" w:lineRule="auto"/>
      </w:pPr>
      <w:r>
        <w:continuationSeparator/>
      </w:r>
    </w:p>
  </w:footnote>
  <w:footnote w:id="1">
    <w:p w14:paraId="0C060208" w14:textId="179BF67B" w:rsidR="00162D8C" w:rsidRDefault="00162D8C">
      <w:pPr>
        <w:pStyle w:val="Fotnotetekst"/>
      </w:pPr>
      <w:r>
        <w:rPr>
          <w:rStyle w:val="Fotnotereferanse"/>
        </w:rPr>
        <w:footnoteRef/>
      </w:r>
      <w:r>
        <w:t xml:space="preserve"> General purpose input/output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9C"/>
    <w:rsid w:val="000D0254"/>
    <w:rsid w:val="00162D8C"/>
    <w:rsid w:val="002554CD"/>
    <w:rsid w:val="00272267"/>
    <w:rsid w:val="00293B83"/>
    <w:rsid w:val="002B4294"/>
    <w:rsid w:val="002F1F75"/>
    <w:rsid w:val="00333D0D"/>
    <w:rsid w:val="00375D85"/>
    <w:rsid w:val="003F779C"/>
    <w:rsid w:val="00444951"/>
    <w:rsid w:val="004C049F"/>
    <w:rsid w:val="005000E2"/>
    <w:rsid w:val="006A3CE7"/>
    <w:rsid w:val="007635EC"/>
    <w:rsid w:val="0077176E"/>
    <w:rsid w:val="007D2CD7"/>
    <w:rsid w:val="00800A21"/>
    <w:rsid w:val="00863161"/>
    <w:rsid w:val="0089714F"/>
    <w:rsid w:val="008F78E9"/>
    <w:rsid w:val="00AB5E74"/>
    <w:rsid w:val="00AC38A7"/>
    <w:rsid w:val="00C56F3F"/>
    <w:rsid w:val="00C6554A"/>
    <w:rsid w:val="00D81D76"/>
    <w:rsid w:val="00D90618"/>
    <w:rsid w:val="00DC3480"/>
    <w:rsid w:val="00ED7C44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B74BA"/>
  <w15:chartTrackingRefBased/>
  <w15:docId w15:val="{40D9116F-4437-F845-8C17-CD76885B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b-NO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sjon">
    <w:name w:val="Kontaktinformasjon"/>
    <w:basedOn w:val="Normal"/>
    <w:uiPriority w:val="4"/>
    <w:qFormat/>
    <w:rsid w:val="00C6554A"/>
    <w:pPr>
      <w:spacing w:before="0" w:after="0"/>
      <w:jc w:val="center"/>
    </w:pPr>
  </w:style>
  <w:style w:type="paragraph" w:styleId="Punktliste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tel">
    <w:name w:val="Title"/>
    <w:basedOn w:val="Normal"/>
    <w:link w:val="Tit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telTegn">
    <w:name w:val="Tittel Tegn"/>
    <w:basedOn w:val="Standardskriftforavsnitt"/>
    <w:link w:val="Tit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tel">
    <w:name w:val="Subtitle"/>
    <w:basedOn w:val="Normal"/>
    <w:link w:val="Undertit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telTegn">
    <w:name w:val="Undertittel Tegn"/>
    <w:basedOn w:val="Standardskriftforavsnitt"/>
    <w:link w:val="Undertit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Bunntekst">
    <w:name w:val="footer"/>
    <w:basedOn w:val="Normal"/>
    <w:link w:val="Bunntekst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BunntekstTegn">
    <w:name w:val="Bunntekst Tegn"/>
    <w:basedOn w:val="Standardskriftforavsnitt"/>
    <w:link w:val="Bunntekst"/>
    <w:uiPriority w:val="99"/>
    <w:rsid w:val="00C6554A"/>
    <w:rPr>
      <w:caps/>
    </w:rPr>
  </w:style>
  <w:style w:type="paragraph" w:customStyle="1" w:styleId="Bilde">
    <w:name w:val="Bilde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Topptekst">
    <w:name w:val="header"/>
    <w:basedOn w:val="Normal"/>
    <w:link w:val="TopptekstTegn"/>
    <w:uiPriority w:val="99"/>
    <w:unhideWhenUsed/>
    <w:rsid w:val="00C6554A"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merertliste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C6554A"/>
    <w:rPr>
      <w:i/>
      <w:iCs/>
      <w:color w:val="007789" w:themeColor="accent1" w:themeShade="BF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detekst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554A"/>
    <w:rPr>
      <w:rFonts w:ascii="Segoe UI" w:hAnsi="Segoe UI" w:cs="Segoe UI"/>
      <w:szCs w:val="18"/>
    </w:rPr>
  </w:style>
  <w:style w:type="paragraph" w:styleId="Blok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C6554A"/>
    <w:rPr>
      <w:szCs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C6554A"/>
    <w:rPr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C6554A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6554A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6554A"/>
    <w:rPr>
      <w:b/>
      <w:bCs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C6554A"/>
    <w:rPr>
      <w:rFonts w:ascii="Segoe UI" w:hAnsi="Segoe UI" w:cs="Segoe UI"/>
      <w:szCs w:val="16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C6554A"/>
    <w:rPr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6554A"/>
    <w:rPr>
      <w:rFonts w:ascii="Consolas" w:hAnsi="Consolas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kobling">
    <w:name w:val="Hyperlink"/>
    <w:basedOn w:val="Standardskriftforavsnit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ssholdertekst">
    <w:name w:val="Placeholder Text"/>
    <w:basedOn w:val="Standardskriftforavsnitt"/>
    <w:uiPriority w:val="99"/>
    <w:semiHidden/>
    <w:rsid w:val="00C6554A"/>
    <w:rPr>
      <w:color w:val="595959" w:themeColor="text1" w:themeTint="A6"/>
    </w:rPr>
  </w:style>
  <w:style w:type="paragraph" w:styleId="Rentekst">
    <w:name w:val="Plain Text"/>
    <w:basedOn w:val="Normal"/>
    <w:link w:val="Ren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textlayer--absolute">
    <w:name w:val="textlayer--absolute"/>
    <w:basedOn w:val="Standardskriftforavsnitt"/>
    <w:rsid w:val="003F779C"/>
  </w:style>
  <w:style w:type="character" w:styleId="Fotnotereferanse">
    <w:name w:val="footnote reference"/>
    <w:basedOn w:val="Standardskriftforavsnitt"/>
    <w:uiPriority w:val="99"/>
    <w:semiHidden/>
    <w:unhideWhenUsed/>
    <w:rsid w:val="00162D8C"/>
    <w:rPr>
      <w:vertAlign w:val="superscript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863161"/>
    <w:pPr>
      <w:spacing w:before="480" w:after="0" w:line="276" w:lineRule="auto"/>
      <w:contextualSpacing w:val="0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863161"/>
    <w:pPr>
      <w:spacing w:after="0"/>
    </w:pPr>
    <w:rPr>
      <w:b/>
      <w:bCs/>
      <w:i/>
      <w:iCs/>
      <w:sz w:val="24"/>
      <w:szCs w:val="24"/>
    </w:rPr>
  </w:style>
  <w:style w:type="paragraph" w:styleId="INNH2">
    <w:name w:val="toc 2"/>
    <w:basedOn w:val="Normal"/>
    <w:next w:val="Normal"/>
    <w:autoRedefine/>
    <w:uiPriority w:val="39"/>
    <w:semiHidden/>
    <w:unhideWhenUsed/>
    <w:rsid w:val="00863161"/>
    <w:pPr>
      <w:spacing w:after="0"/>
      <w:ind w:left="220"/>
    </w:pPr>
    <w:rPr>
      <w:b/>
      <w:bCs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863161"/>
    <w:pPr>
      <w:spacing w:before="0" w:after="0"/>
      <w:ind w:left="440"/>
    </w:pPr>
    <w:rPr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863161"/>
    <w:pPr>
      <w:spacing w:before="0" w:after="0"/>
      <w:ind w:left="660"/>
    </w:pPr>
    <w:rPr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863161"/>
    <w:pPr>
      <w:spacing w:before="0" w:after="0"/>
      <w:ind w:left="880"/>
    </w:pPr>
    <w:rPr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863161"/>
    <w:pPr>
      <w:spacing w:before="0" w:after="0"/>
      <w:ind w:left="1100"/>
    </w:pPr>
    <w:rPr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863161"/>
    <w:pPr>
      <w:spacing w:before="0" w:after="0"/>
      <w:ind w:left="1320"/>
    </w:pPr>
    <w:rPr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863161"/>
    <w:pPr>
      <w:spacing w:before="0" w:after="0"/>
      <w:ind w:left="1540"/>
    </w:pPr>
    <w:rPr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863161"/>
    <w:pPr>
      <w:spacing w:before="0"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2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7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3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138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4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ne/Library/Containers/com.microsoft.Word/Data/Library/Application%20Support/Microsoft/Office/16.0/DTS/Search/%7b6727E81B-357D-A144-BC7B-F6826FBE38D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D684748-C4A5-A949-A9D5-5C259A5E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med bilde.dotx</Template>
  <TotalTime>122</TotalTime>
  <Pages>9</Pages>
  <Words>574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Merete Hansen</dc:creator>
  <cp:keywords/>
  <dc:description/>
  <cp:lastModifiedBy>Ine Merete Hansen</cp:lastModifiedBy>
  <cp:revision>2</cp:revision>
  <dcterms:created xsi:type="dcterms:W3CDTF">2021-11-19T08:44:00Z</dcterms:created>
  <dcterms:modified xsi:type="dcterms:W3CDTF">2021-11-19T12:08:00Z</dcterms:modified>
</cp:coreProperties>
</file>